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455" w:rsidRPr="00A87455" w:rsidRDefault="00A87455" w:rsidP="00FF4477">
      <w:pPr>
        <w:pStyle w:val="Testname"/>
        <w:rPr>
          <w:sz w:val="2"/>
          <w:szCs w:val="2"/>
        </w:rPr>
      </w:pPr>
    </w:p>
    <w:p w:rsidR="00BC40F3" w:rsidRPr="00A87455" w:rsidRDefault="00171DB2" w:rsidP="00FF4477">
      <w:pPr>
        <w:pStyle w:val="Testname"/>
      </w:pPr>
      <w:proofErr w:type="spellStart"/>
      <w:r>
        <w:t>SensoCORP</w:t>
      </w:r>
      <w:proofErr w:type="spellEnd"/>
      <w:r w:rsidR="00FF4477" w:rsidRPr="00FF4477">
        <w:t>.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5"/>
        <w:gridCol w:w="3150"/>
        <w:gridCol w:w="1170"/>
        <w:gridCol w:w="3690"/>
      </w:tblGrid>
      <w:tr w:rsidR="00DB09A2" w:rsidRPr="00A87455" w:rsidTr="00381AB4">
        <w:tc>
          <w:tcPr>
            <w:tcW w:w="1465" w:type="dxa"/>
            <w:vAlign w:val="bottom"/>
          </w:tcPr>
          <w:p w:rsidR="00F914C2" w:rsidRPr="00A87455" w:rsidRDefault="00FF4477" w:rsidP="00FF4477">
            <w:pPr>
              <w:pStyle w:val="Classdetails"/>
              <w:framePr w:hSpace="0" w:wrap="auto" w:vAnchor="margin" w:hAnchor="text" w:yAlign="inline"/>
            </w:pPr>
            <w:r>
              <w:t>Entrevistado</w:t>
            </w:r>
            <w:r w:rsidR="00F914C2" w:rsidRPr="00A87455">
              <w:t>: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vAlign w:val="bottom"/>
          </w:tcPr>
          <w:p w:rsidR="00F914C2" w:rsidRPr="00A87455" w:rsidRDefault="00F914C2" w:rsidP="00FF4477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1170" w:type="dxa"/>
            <w:vAlign w:val="bottom"/>
          </w:tcPr>
          <w:p w:rsidR="00F914C2" w:rsidRPr="00A87455" w:rsidRDefault="00FF4477" w:rsidP="00FF4477">
            <w:pPr>
              <w:pStyle w:val="Classdetails"/>
              <w:framePr w:hSpace="0" w:wrap="auto" w:vAnchor="margin" w:hAnchor="text" w:yAlign="inline"/>
            </w:pPr>
            <w:r>
              <w:t>Realizado</w:t>
            </w:r>
            <w:r w:rsidR="00F914C2" w:rsidRPr="00A87455">
              <w:t>: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vAlign w:val="bottom"/>
          </w:tcPr>
          <w:p w:rsidR="00F914C2" w:rsidRPr="00A87455" w:rsidRDefault="00F914C2" w:rsidP="00FF4477">
            <w:pPr>
              <w:pStyle w:val="Classdetails"/>
              <w:framePr w:hSpace="0" w:wrap="auto" w:vAnchor="margin" w:hAnchor="text" w:yAlign="inline"/>
            </w:pPr>
          </w:p>
        </w:tc>
      </w:tr>
      <w:tr w:rsidR="00DB09A2" w:rsidRPr="00A87455" w:rsidTr="00381AB4">
        <w:tc>
          <w:tcPr>
            <w:tcW w:w="1465" w:type="dxa"/>
            <w:vAlign w:val="bottom"/>
          </w:tcPr>
          <w:p w:rsidR="00F914C2" w:rsidRPr="00A87455" w:rsidRDefault="00FF4477" w:rsidP="00FF4477">
            <w:pPr>
              <w:pStyle w:val="Classdetails"/>
              <w:framePr w:hSpace="0" w:wrap="auto" w:vAnchor="margin" w:hAnchor="text" w:yAlign="inline"/>
            </w:pPr>
            <w:r>
              <w:t>Cargo</w:t>
            </w:r>
            <w:r w:rsidR="00F914C2" w:rsidRPr="00A87455">
              <w:t>: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14C2" w:rsidRPr="00A87455" w:rsidRDefault="00F914C2" w:rsidP="00DA0E1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1170" w:type="dxa"/>
            <w:vAlign w:val="bottom"/>
          </w:tcPr>
          <w:p w:rsidR="00F914C2" w:rsidRPr="00A87455" w:rsidRDefault="00F914C2" w:rsidP="00FF4477">
            <w:pPr>
              <w:pStyle w:val="Classdetails"/>
              <w:framePr w:hSpace="0" w:wrap="auto" w:vAnchor="margin" w:hAnchor="text" w:yAlign="inline"/>
            </w:pPr>
            <w:r w:rsidRPr="00A87455">
              <w:t>Fecha: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14C2" w:rsidRPr="00A87455" w:rsidRDefault="00F914C2" w:rsidP="00FF4477">
            <w:pPr>
              <w:pStyle w:val="Classdetails"/>
              <w:framePr w:hSpace="0" w:wrap="auto" w:vAnchor="margin" w:hAnchor="text" w:yAlign="inline"/>
            </w:pPr>
          </w:p>
        </w:tc>
      </w:tr>
      <w:tr w:rsidR="00DB09A2" w:rsidRPr="00A87455" w:rsidTr="00381AB4">
        <w:tc>
          <w:tcPr>
            <w:tcW w:w="1465" w:type="dxa"/>
            <w:vAlign w:val="bottom"/>
          </w:tcPr>
          <w:p w:rsidR="00F914C2" w:rsidRPr="00A87455" w:rsidRDefault="00FF4477" w:rsidP="00FF4477">
            <w:pPr>
              <w:pStyle w:val="Classdetails"/>
              <w:framePr w:hSpace="0" w:wrap="auto" w:vAnchor="margin" w:hAnchor="text" w:yAlign="inline"/>
            </w:pPr>
            <w:r>
              <w:t>Conociniento</w:t>
            </w:r>
            <w:r w:rsidR="00F914C2" w:rsidRPr="00A87455">
              <w:t>: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14C2" w:rsidRPr="00A87455" w:rsidRDefault="00F914C2" w:rsidP="00DA0E1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1170" w:type="dxa"/>
            <w:vAlign w:val="bottom"/>
          </w:tcPr>
          <w:p w:rsidR="00F914C2" w:rsidRPr="00A87455" w:rsidRDefault="00B1432A" w:rsidP="00FF4477">
            <w:pPr>
              <w:pStyle w:val="Classdetails"/>
              <w:framePr w:hSpace="0" w:wrap="auto" w:vAnchor="margin" w:hAnchor="text" w:yAlign="inline"/>
            </w:pPr>
            <w:r w:rsidRPr="00A87455">
              <w:t>Resultado</w:t>
            </w:r>
            <w:r w:rsidR="00F914C2" w:rsidRPr="00A87455">
              <w:t>: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14C2" w:rsidRPr="00A87455" w:rsidRDefault="00F914C2" w:rsidP="00FF4477">
            <w:pPr>
              <w:pStyle w:val="Classdetails"/>
              <w:framePr w:hSpace="0" w:wrap="auto" w:vAnchor="margin" w:hAnchor="text" w:yAlign="inline"/>
            </w:pPr>
          </w:p>
        </w:tc>
      </w:tr>
    </w:tbl>
    <w:p w:rsidR="00DB09A2" w:rsidRPr="00A87455" w:rsidRDefault="00171DB2" w:rsidP="00FF4477">
      <w:pPr>
        <w:pStyle w:val="Instructionstitle"/>
      </w:pPr>
      <w:r>
        <w:t>Temas en</w:t>
      </w:r>
      <w:r w:rsidR="00FF4477">
        <w:t xml:space="preserve"> </w:t>
      </w:r>
      <w:proofErr w:type="spellStart"/>
      <w:r w:rsidR="00FF4477">
        <w:t>en</w:t>
      </w:r>
      <w:proofErr w:type="spellEnd"/>
      <w:r w:rsidR="00FF4477">
        <w:t xml:space="preserve"> la entrevista</w:t>
      </w:r>
    </w:p>
    <w:sdt>
      <w:sdtPr>
        <w:id w:val="36987245"/>
        <w:placeholder>
          <w:docPart w:val="D6E5E8906EDC47489BE5C741782D9920"/>
        </w:placeholder>
      </w:sdtPr>
      <w:sdtEndPr/>
      <w:sdtContent>
        <w:p w:rsidR="00BC40F3" w:rsidRPr="00A87455" w:rsidRDefault="004A36F9" w:rsidP="00FF4477">
          <w:pPr>
            <w:pStyle w:val="Instructionstostudents"/>
            <w:ind w:left="288"/>
          </w:pPr>
          <w:r>
            <w:t>Ergonomía</w:t>
          </w:r>
          <w:r w:rsidR="007A0686">
            <w:t xml:space="preserve">, </w:t>
          </w:r>
          <w:r>
            <w:t>l</w:t>
          </w:r>
          <w:r w:rsidR="00C46326" w:rsidRPr="00C46326">
            <w:t>esiones y enfermedades habituales</w:t>
          </w:r>
          <w:r w:rsidR="00C46326">
            <w:t xml:space="preserve">, </w:t>
          </w:r>
          <w:r>
            <w:t>e</w:t>
          </w:r>
          <w:r w:rsidR="00C46326" w:rsidRPr="00C46326">
            <w:t>l trabajo que se realiza sentado y el diseño de los asientos</w:t>
          </w:r>
          <w:r w:rsidR="00C46326">
            <w:t xml:space="preserve">, </w:t>
          </w:r>
          <w:r>
            <w:t>e</w:t>
          </w:r>
          <w:r w:rsidRPr="00C46326">
            <w:t>l diseño de productos</w:t>
          </w:r>
          <w:r>
            <w:t>, b</w:t>
          </w:r>
          <w:r w:rsidR="007A0686" w:rsidRPr="007A0686">
            <w:t>eneficios de la ergonomía</w:t>
          </w:r>
          <w:r>
            <w:t xml:space="preserve"> entre otros.</w:t>
          </w:r>
        </w:p>
      </w:sdtContent>
    </w:sdt>
    <w:p w:rsidR="00915F39" w:rsidRPr="00A87455" w:rsidRDefault="005A19DD" w:rsidP="00FF4477">
      <w:pPr>
        <w:pStyle w:val="Testsectiontitles"/>
      </w:pPr>
      <w:r w:rsidRPr="00A87455">
        <w:t xml:space="preserve">Parte </w:t>
      </w:r>
      <w:r w:rsidR="003A176D" w:rsidRPr="00A87455">
        <w:t>I</w:t>
      </w:r>
      <w:r w:rsidR="00915F39" w:rsidRPr="00A87455">
        <w:t xml:space="preserve">: </w:t>
      </w:r>
      <w:sdt>
        <w:sdtPr>
          <w:id w:val="36987823"/>
          <w:placeholder>
            <w:docPart w:val="9E85EC2266494ED0901A4EB76B3BE77C"/>
          </w:placeholder>
        </w:sdtPr>
        <w:sdtEndPr/>
        <w:sdtContent>
          <w:r w:rsidR="00171DB2">
            <w:t xml:space="preserve">Inseguridad en la cuidad </w:t>
          </w:r>
        </w:sdtContent>
      </w:sdt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D45322" w:rsidRPr="00A87455" w:rsidTr="00D45322">
        <w:tc>
          <w:tcPr>
            <w:tcW w:w="745" w:type="dxa"/>
            <w:vAlign w:val="bottom"/>
          </w:tcPr>
          <w:p w:rsidR="00D45322" w:rsidRPr="00A87455" w:rsidRDefault="00D45322" w:rsidP="00FF4477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1)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D45322" w:rsidRPr="00A87455" w:rsidRDefault="00D45322" w:rsidP="00FF4477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rPr>
              <w:color w:val="FF0000"/>
            </w:rPr>
            <w:id w:val="36987559"/>
            <w:placeholder>
              <w:docPart w:val="BA4A7CB08E67469CAA484770D5DACAF4"/>
            </w:placeholder>
          </w:sdtPr>
          <w:sdtEndPr/>
          <w:sdtContent>
            <w:tc>
              <w:tcPr>
                <w:tcW w:w="8010" w:type="dxa"/>
              </w:tcPr>
              <w:p w:rsidR="00D45322" w:rsidRPr="00171DB2" w:rsidRDefault="00171DB2" w:rsidP="004A36F9">
                <w:pPr>
                  <w:pStyle w:val="Questions"/>
                  <w:framePr w:hSpace="0" w:wrap="auto" w:vAnchor="margin" w:hAnchor="text" w:xAlign="left" w:yAlign="inline"/>
                  <w:suppressOverlap w:val="0"/>
                  <w:rPr>
                    <w:color w:val="FF0000"/>
                  </w:rPr>
                </w:pPr>
                <w:r w:rsidRPr="00171DB2">
                  <w:rPr>
                    <w:color w:val="FF0000"/>
                  </w:rPr>
                  <w:t>¿Considera que es importante conocer sobre seguridad?</w:t>
                </w:r>
              </w:p>
            </w:tc>
          </w:sdtContent>
        </w:sdt>
      </w:tr>
    </w:tbl>
    <w:p w:rsidR="00A44BD6" w:rsidRPr="00A87455" w:rsidRDefault="00A44BD6" w:rsidP="00FF4477">
      <w:pPr>
        <w:ind w:left="0" w:firstLine="0"/>
      </w:pPr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AD00DC" w:rsidP="00FF4477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2)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FF4477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rPr>
              <w:color w:val="FF0000"/>
            </w:rPr>
            <w:id w:val="36987642"/>
            <w:placeholder>
              <w:docPart w:val="BA4A7CB08E67469CAA484770D5DACAF4"/>
            </w:placeholder>
          </w:sdtPr>
          <w:sdtEndPr/>
          <w:sdtContent>
            <w:tc>
              <w:tcPr>
                <w:tcW w:w="8010" w:type="dxa"/>
              </w:tcPr>
              <w:p w:rsidR="00AD00DC" w:rsidRPr="00171DB2" w:rsidRDefault="00171DB2" w:rsidP="00D50A9C">
                <w:pPr>
                  <w:pStyle w:val="Questions"/>
                  <w:framePr w:hSpace="0" w:wrap="auto" w:vAnchor="margin" w:hAnchor="text" w:xAlign="left" w:yAlign="inline"/>
                  <w:suppressOverlap w:val="0"/>
                  <w:rPr>
                    <w:color w:val="FF0000"/>
                  </w:rPr>
                </w:pPr>
                <w:r w:rsidRPr="00171DB2">
                  <w:rPr>
                    <w:color w:val="FF0000"/>
                  </w:rPr>
                  <w:t xml:space="preserve"> ¿ Cree que debemos de tener en cuenta siempre la seguridad de casa?</w:t>
                </w:r>
              </w:p>
            </w:tc>
          </w:sdtContent>
        </w:sdt>
      </w:tr>
    </w:tbl>
    <w:p w:rsidR="00AD00DC" w:rsidRPr="00A87455" w:rsidRDefault="00AD00DC" w:rsidP="00FF4477"/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AD00DC" w:rsidP="00FF4477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3)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FF4477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rPr>
              <w:color w:val="FF0000"/>
            </w:rPr>
            <w:id w:val="36987646"/>
            <w:placeholder>
              <w:docPart w:val="BA4A7CB08E67469CAA484770D5DACAF4"/>
            </w:placeholder>
          </w:sdtPr>
          <w:sdtEndPr/>
          <w:sdtContent>
            <w:tc>
              <w:tcPr>
                <w:tcW w:w="8010" w:type="dxa"/>
              </w:tcPr>
              <w:p w:rsidR="00AD00DC" w:rsidRPr="00171DB2" w:rsidRDefault="004A36F9" w:rsidP="00D50A9C">
                <w:pPr>
                  <w:pStyle w:val="Questions"/>
                  <w:framePr w:hSpace="0" w:wrap="auto" w:vAnchor="margin" w:hAnchor="text" w:xAlign="left" w:yAlign="inline"/>
                  <w:suppressOverlap w:val="0"/>
                  <w:rPr>
                    <w:color w:val="FF0000"/>
                  </w:rPr>
                </w:pPr>
                <w:r w:rsidRPr="00171DB2">
                  <w:rPr>
                    <w:color w:val="FF0000"/>
                  </w:rPr>
                  <w:t xml:space="preserve"> </w:t>
                </w:r>
                <w:r w:rsidR="00171DB2" w:rsidRPr="00171DB2">
                  <w:rPr>
                    <w:color w:val="FF0000"/>
                  </w:rPr>
                  <w:t xml:space="preserve"> ¿Ha tomado medidas en su empresa y/o casa para prevenir los delitos? </w:t>
                </w:r>
                <w:r w:rsidRPr="00171DB2">
                  <w:rPr>
                    <w:color w:val="FF0000"/>
                  </w:rPr>
                  <w:t xml:space="preserve"> </w:t>
                </w:r>
              </w:p>
            </w:tc>
          </w:sdtContent>
        </w:sdt>
      </w:tr>
    </w:tbl>
    <w:p w:rsidR="00AD00DC" w:rsidRPr="00A87455" w:rsidRDefault="00AD00DC" w:rsidP="00FF4477"/>
    <w:p w:rsidR="00AD00DC" w:rsidRPr="00A87455" w:rsidRDefault="0035541E" w:rsidP="00FF4477">
      <w:pPr>
        <w:pStyle w:val="Testsectiontitles"/>
      </w:pPr>
      <w:r w:rsidRPr="00A87455">
        <w:t xml:space="preserve">Parte II: </w:t>
      </w:r>
      <w:sdt>
        <w:sdtPr>
          <w:id w:val="36987825"/>
          <w:placeholder>
            <w:docPart w:val="BD5EFC5CD7E6432580A1B31BE370F8A5"/>
          </w:placeholder>
        </w:sdtPr>
        <w:sdtEndPr/>
        <w:sdtContent>
          <w:r w:rsidR="004A36F9">
            <w:t>Efectos</w:t>
          </w:r>
        </w:sdtContent>
      </w:sdt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AD00DC" w:rsidP="00FF4477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1)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FF4477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rPr>
              <w:color w:val="FF0000"/>
            </w:rPr>
            <w:id w:val="36987563"/>
            <w:placeholder>
              <w:docPart w:val="053AEF0BF4574A16AAEF0B8FA4A8D809"/>
            </w:placeholder>
          </w:sdtPr>
          <w:sdtEndPr/>
          <w:sdtContent>
            <w:tc>
              <w:tcPr>
                <w:tcW w:w="8010" w:type="dxa"/>
              </w:tcPr>
              <w:p w:rsidR="00AD00DC" w:rsidRPr="00171DB2" w:rsidRDefault="00171DB2" w:rsidP="00FF4477">
                <w:pPr>
                  <w:pStyle w:val="Questions"/>
                  <w:framePr w:hSpace="0" w:wrap="auto" w:vAnchor="margin" w:hAnchor="text" w:xAlign="left" w:yAlign="inline"/>
                  <w:suppressOverlap w:val="0"/>
                  <w:rPr>
                    <w:color w:val="FF0000"/>
                  </w:rPr>
                </w:pPr>
                <w:r w:rsidRPr="00171DB2">
                  <w:rPr>
                    <w:color w:val="FF0000"/>
                  </w:rPr>
                  <w:t xml:space="preserve"> ¿Cree que los sensores puedan ser verificados por usted y el personal de seguridad? </w:t>
                </w:r>
              </w:p>
            </w:tc>
          </w:sdtContent>
        </w:sdt>
      </w:tr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AD00DC" w:rsidP="00FF4477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Pr="00A87455" w:rsidRDefault="00AD00DC" w:rsidP="00FF4477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AD00DC" w:rsidRPr="00A87455" w:rsidRDefault="00AD00DC" w:rsidP="00FF4477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</w:tbl>
    <w:p w:rsidR="00A44BD6" w:rsidRPr="00A87455" w:rsidRDefault="00A44BD6" w:rsidP="00FF4477">
      <w:pPr>
        <w:ind w:left="0" w:firstLine="0"/>
      </w:pPr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AD00DC" w:rsidP="00FF4477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2)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FF4477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AD00DC" w:rsidRPr="00171DB2" w:rsidRDefault="00171DB2" w:rsidP="00FF4477">
            <w:pPr>
              <w:pStyle w:val="Questions"/>
              <w:framePr w:hSpace="0" w:wrap="auto" w:vAnchor="margin" w:hAnchor="text" w:xAlign="left" w:yAlign="inline"/>
              <w:suppressOverlap w:val="0"/>
              <w:rPr>
                <w:color w:val="FF0000"/>
                <w:sz w:val="20"/>
                <w:szCs w:val="20"/>
              </w:rPr>
            </w:pPr>
            <w:r w:rsidRPr="00171DB2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¿Cree que un producto como este disminuya los robos?</w:t>
            </w:r>
            <w:r w:rsidRPr="00171DB2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AD00DC" w:rsidP="00FF4477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Pr="00A87455" w:rsidRDefault="00AD00DC" w:rsidP="00FF4477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AD00DC" w:rsidRPr="00A87455" w:rsidRDefault="00AD00DC" w:rsidP="00FF4477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</w:tbl>
    <w:p w:rsidR="00AD00DC" w:rsidRPr="00A87455" w:rsidRDefault="00AD00DC" w:rsidP="00FF4477"/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AD00DC" w:rsidP="00FF4477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3)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FF4477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rPr>
              <w:color w:val="FF0000"/>
            </w:rPr>
            <w:id w:val="36987667"/>
            <w:placeholder>
              <w:docPart w:val="053AEF0BF4574A16AAEF0B8FA4A8D809"/>
            </w:placeholder>
          </w:sdtPr>
          <w:sdtEndPr/>
          <w:sdtContent>
            <w:tc>
              <w:tcPr>
                <w:tcW w:w="8010" w:type="dxa"/>
              </w:tcPr>
              <w:p w:rsidR="00AD00DC" w:rsidRPr="00171DB2" w:rsidRDefault="00D50A9C" w:rsidP="00FF4477">
                <w:pPr>
                  <w:pStyle w:val="Questions"/>
                  <w:framePr w:hSpace="0" w:wrap="auto" w:vAnchor="margin" w:hAnchor="text" w:xAlign="left" w:yAlign="inline"/>
                  <w:suppressOverlap w:val="0"/>
                  <w:rPr>
                    <w:color w:val="FF0000"/>
                  </w:rPr>
                </w:pPr>
                <w:r w:rsidRPr="00171DB2">
                  <w:rPr>
                    <w:color w:val="FF0000"/>
                  </w:rPr>
                  <w:t xml:space="preserve"> </w:t>
                </w:r>
                <w:r w:rsidR="00171DB2" w:rsidRPr="00171DB2">
                  <w:rPr>
                    <w:color w:val="FF0000"/>
                  </w:rPr>
                  <w:t xml:space="preserve"> ¿Cree que aumentando más cámaras y sensores de seguridad, disminuirá la delincuencia</w:t>
                </w:r>
              </w:p>
            </w:tc>
          </w:sdtContent>
        </w:sdt>
      </w:tr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AD00DC" w:rsidP="00FF4477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Pr="00A87455" w:rsidRDefault="00AD00DC" w:rsidP="00FF4477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AD00DC" w:rsidRPr="00A87455" w:rsidRDefault="00AD00DC" w:rsidP="00FF4477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</w:tbl>
    <w:p w:rsidR="00AD00DC" w:rsidRPr="00A87455" w:rsidRDefault="00AD00DC" w:rsidP="00FF4477"/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AD00DC" w:rsidP="00FF4477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4)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FF4477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rPr>
              <w:color w:val="FF0000"/>
            </w:rPr>
            <w:id w:val="36987672"/>
            <w:placeholder>
              <w:docPart w:val="053AEF0BF4574A16AAEF0B8FA4A8D809"/>
            </w:placeholder>
          </w:sdtPr>
          <w:sdtEndPr/>
          <w:sdtContent>
            <w:tc>
              <w:tcPr>
                <w:tcW w:w="8010" w:type="dxa"/>
              </w:tcPr>
              <w:p w:rsidR="00AD00DC" w:rsidRPr="00171DB2" w:rsidRDefault="00AE0698" w:rsidP="00AE0698">
                <w:pPr>
                  <w:pStyle w:val="Questions"/>
                  <w:framePr w:hSpace="0" w:wrap="auto" w:vAnchor="margin" w:hAnchor="text" w:xAlign="left" w:yAlign="inline"/>
                  <w:suppressOverlap w:val="0"/>
                  <w:rPr>
                    <w:color w:val="FF0000"/>
                  </w:rPr>
                </w:pPr>
                <w:r w:rsidRPr="00171DB2">
                  <w:rPr>
                    <w:color w:val="FF0000"/>
                  </w:rPr>
                  <w:t>¿Qué medidas correctivas cree que se podrían tomar?</w:t>
                </w:r>
              </w:p>
            </w:tc>
          </w:sdtContent>
        </w:sdt>
      </w:tr>
    </w:tbl>
    <w:p w:rsidR="00AD00DC" w:rsidRPr="00A87455" w:rsidRDefault="00AD00DC" w:rsidP="00FF4477"/>
    <w:p w:rsidR="00AD00DC" w:rsidRPr="00A87455" w:rsidRDefault="0035541E" w:rsidP="00FF4477">
      <w:pPr>
        <w:pStyle w:val="Testsectiontitles"/>
      </w:pPr>
      <w:r w:rsidRPr="00A87455">
        <w:lastRenderedPageBreak/>
        <w:t xml:space="preserve">Parte III: </w:t>
      </w:r>
      <w:sdt>
        <w:sdtPr>
          <w:id w:val="36987827"/>
          <w:placeholder>
            <w:docPart w:val="C0026EE6F326446B92FD3BEB95AA3938"/>
          </w:placeholder>
        </w:sdtPr>
        <w:sdtEndPr/>
        <w:sdtContent>
          <w:r w:rsidR="00AE0698">
            <w:t>D</w:t>
          </w:r>
          <w:r w:rsidR="00AE0698" w:rsidRPr="00AE0698">
            <w:t>iseño de productos</w:t>
          </w:r>
        </w:sdtContent>
      </w:sdt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AD00DC" w:rsidP="00FF4477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1)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FF4477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AD00DC" w:rsidRPr="00A87455" w:rsidRDefault="00AE0698" w:rsidP="00171DB2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 xml:space="preserve"> </w:t>
            </w:r>
            <w:r w:rsidR="00171DB2">
              <w:t>S</w:t>
            </w:r>
            <w:r>
              <w:t>abe</w:t>
            </w:r>
            <w:r w:rsidR="00171DB2">
              <w:t xml:space="preserve">mos que cambiar la inseguridad en nuestra ciudad será </w:t>
            </w:r>
            <w:proofErr w:type="gramStart"/>
            <w:r w:rsidR="00171DB2">
              <w:t>difícil</w:t>
            </w:r>
            <w:proofErr w:type="gramEnd"/>
            <w:r w:rsidR="00171DB2">
              <w:t xml:space="preserve"> pero nosotros como asociación disminuiremos los índices de robos</w:t>
            </w:r>
            <w:r>
              <w:t xml:space="preserve"> ¿Considera que la implem</w:t>
            </w:r>
            <w:r w:rsidR="00171DB2">
              <w:t xml:space="preserve">entación de </w:t>
            </w:r>
            <w:proofErr w:type="spellStart"/>
            <w:r w:rsidR="00171DB2">
              <w:t>sensoCOR</w:t>
            </w:r>
            <w:proofErr w:type="spellEnd"/>
            <w:r>
              <w:t xml:space="preserve"> sea una buena opción? </w:t>
            </w:r>
          </w:p>
        </w:tc>
      </w:tr>
    </w:tbl>
    <w:p w:rsidR="002A52D0" w:rsidRPr="00A87455" w:rsidRDefault="002A52D0" w:rsidP="00FF4477">
      <w:pPr>
        <w:ind w:left="0" w:firstLine="0"/>
      </w:pPr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1C2E47" w:rsidP="00FF4477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2</w:t>
            </w:r>
            <w:r w:rsidR="00AD00DC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FF4477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AD00DC" w:rsidRPr="00A87455" w:rsidRDefault="00514857" w:rsidP="00514857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 xml:space="preserve"> ¿Tendría algunas sugerencias para el diseño de este producto?</w:t>
            </w:r>
          </w:p>
        </w:tc>
      </w:tr>
    </w:tbl>
    <w:p w:rsidR="00AD00DC" w:rsidRPr="00A87455" w:rsidRDefault="00AD00DC" w:rsidP="00FF4477"/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1C2E47" w:rsidP="00FF4477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3</w:t>
            </w:r>
            <w:r w:rsidR="00AD00DC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FF4477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AD00DC" w:rsidRPr="00A87455" w:rsidRDefault="00335E18" w:rsidP="00335E18">
            <w:pPr>
              <w:pStyle w:val="Questions"/>
              <w:framePr w:hSpace="0" w:wrap="auto" w:vAnchor="margin" w:hAnchor="text" w:xAlign="left" w:yAlign="inline"/>
              <w:suppressOverlap w:val="0"/>
            </w:pPr>
            <w:r w:rsidRPr="00335E18">
              <w:t>¿</w:t>
            </w:r>
            <w:r>
              <w:t>Qué b</w:t>
            </w:r>
            <w:r w:rsidRPr="00335E18">
              <w:t xml:space="preserve">eneficios </w:t>
            </w:r>
            <w:r>
              <w:t xml:space="preserve">considera que se lograría mejorando </w:t>
            </w:r>
            <w:r w:rsidRPr="00335E18">
              <w:t>la ergonomía</w:t>
            </w:r>
            <w:r>
              <w:t>?</w:t>
            </w:r>
          </w:p>
        </w:tc>
      </w:tr>
    </w:tbl>
    <w:p w:rsidR="00AD00DC" w:rsidRPr="00A87455" w:rsidRDefault="00AD00DC" w:rsidP="00FF4477"/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1C2E47" w:rsidP="00FF4477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4</w:t>
            </w:r>
            <w:r w:rsidR="00AD00DC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FF4477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AD00DC" w:rsidRPr="00A87455" w:rsidRDefault="00171DB2" w:rsidP="00BF1514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¿Cómo le gustaría que el precio sea alto o bajo</w:t>
            </w:r>
            <w:r w:rsidR="00335E18" w:rsidRPr="00335E18">
              <w:t>?</w:t>
            </w:r>
          </w:p>
        </w:tc>
      </w:tr>
    </w:tbl>
    <w:p w:rsidR="000F4721" w:rsidRPr="00A87455" w:rsidRDefault="000F4721" w:rsidP="00FF4477"/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147B28" w:rsidRPr="00A87455" w:rsidTr="00BF1514">
        <w:trPr>
          <w:trHeight w:val="287"/>
        </w:trPr>
        <w:tc>
          <w:tcPr>
            <w:tcW w:w="745" w:type="dxa"/>
            <w:vAlign w:val="bottom"/>
          </w:tcPr>
          <w:p w:rsidR="00147B28" w:rsidRPr="00A87455" w:rsidRDefault="00147B28" w:rsidP="00FF4477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5)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147B28" w:rsidRPr="00A87455" w:rsidRDefault="00147B28" w:rsidP="00FF4477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147B28" w:rsidRPr="00A87455" w:rsidRDefault="00BF1514" w:rsidP="00FF4477">
            <w:pPr>
              <w:pStyle w:val="Questions"/>
              <w:framePr w:hSpace="0" w:wrap="auto" w:vAnchor="margin" w:hAnchor="text" w:xAlign="left" w:yAlign="inline"/>
              <w:suppressOverlap w:val="0"/>
            </w:pPr>
            <w:r w:rsidRPr="00BF1514">
              <w:t>¿Recomendaría este producto a otras personas?</w:t>
            </w:r>
          </w:p>
        </w:tc>
      </w:tr>
      <w:tr w:rsidR="00147B28" w:rsidRPr="00A87455" w:rsidTr="00466DC7">
        <w:tc>
          <w:tcPr>
            <w:tcW w:w="745" w:type="dxa"/>
            <w:vAlign w:val="bottom"/>
          </w:tcPr>
          <w:p w:rsidR="00147B28" w:rsidRPr="00A87455" w:rsidRDefault="00147B28" w:rsidP="00FF4477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147B28" w:rsidRPr="00A87455" w:rsidRDefault="00147B28" w:rsidP="00FF4477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147B28" w:rsidRPr="00A87455" w:rsidRDefault="00147B28" w:rsidP="00FF4477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147B28" w:rsidRPr="00A87455" w:rsidTr="00466DC7">
        <w:tc>
          <w:tcPr>
            <w:tcW w:w="745" w:type="dxa"/>
            <w:vAlign w:val="bottom"/>
          </w:tcPr>
          <w:p w:rsidR="00147B28" w:rsidRPr="00A87455" w:rsidRDefault="00147B28" w:rsidP="00FF4477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47B28" w:rsidRPr="00A87455" w:rsidRDefault="00147B28" w:rsidP="00FF4477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147B28" w:rsidRPr="00A87455" w:rsidRDefault="00147B28" w:rsidP="00FF4477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147B28" w:rsidRPr="00A87455" w:rsidTr="00466DC7">
        <w:tc>
          <w:tcPr>
            <w:tcW w:w="745" w:type="dxa"/>
            <w:vAlign w:val="bottom"/>
          </w:tcPr>
          <w:p w:rsidR="00147B28" w:rsidRPr="00A87455" w:rsidRDefault="00147B28" w:rsidP="00FF4477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47B28" w:rsidRPr="00A87455" w:rsidRDefault="00147B28" w:rsidP="00FF4477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147B28" w:rsidRPr="00A87455" w:rsidRDefault="00147B28" w:rsidP="00FF4477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147B28" w:rsidRPr="00A87455" w:rsidTr="00466DC7">
        <w:tc>
          <w:tcPr>
            <w:tcW w:w="745" w:type="dxa"/>
            <w:vAlign w:val="bottom"/>
          </w:tcPr>
          <w:p w:rsidR="00147B28" w:rsidRPr="00A87455" w:rsidRDefault="00147B28" w:rsidP="00FF4477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47B28" w:rsidRPr="00A87455" w:rsidRDefault="00147B28" w:rsidP="00FF4477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147B28" w:rsidRPr="00A87455" w:rsidRDefault="00147B28" w:rsidP="00FF4477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147B28" w:rsidRPr="00A87455" w:rsidTr="00BF1514">
        <w:trPr>
          <w:trHeight w:val="80"/>
        </w:trPr>
        <w:tc>
          <w:tcPr>
            <w:tcW w:w="745" w:type="dxa"/>
            <w:vAlign w:val="bottom"/>
          </w:tcPr>
          <w:p w:rsidR="00147B28" w:rsidRPr="00A87455" w:rsidRDefault="00147B28" w:rsidP="00FF4477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47B28" w:rsidRPr="00A87455" w:rsidRDefault="00147B28" w:rsidP="00FF4477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147B28" w:rsidRPr="00A87455" w:rsidRDefault="00147B28" w:rsidP="00FF4477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  <w:tr w:rsidR="00BF1514" w:rsidRPr="00A87455" w:rsidTr="00BF1514">
        <w:trPr>
          <w:trHeight w:val="80"/>
        </w:trPr>
        <w:tc>
          <w:tcPr>
            <w:tcW w:w="745" w:type="dxa"/>
            <w:vAlign w:val="bottom"/>
          </w:tcPr>
          <w:p w:rsidR="00BF1514" w:rsidRPr="00A87455" w:rsidRDefault="00BF1514" w:rsidP="00FF4477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BF1514" w:rsidRPr="00A87455" w:rsidRDefault="00BF1514" w:rsidP="00FF4477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BF1514" w:rsidRPr="00A87455" w:rsidRDefault="00BF1514" w:rsidP="00FF4477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</w:tbl>
    <w:p w:rsidR="003C703B" w:rsidRPr="00CE24D9" w:rsidRDefault="003C703B" w:rsidP="00171DB2">
      <w:pPr>
        <w:ind w:left="0" w:firstLine="0"/>
      </w:pPr>
      <w:bookmarkStart w:id="0" w:name="_GoBack"/>
      <w:bookmarkEnd w:id="0"/>
    </w:p>
    <w:sectPr w:rsidR="003C703B" w:rsidRPr="00CE24D9" w:rsidSect="00FF4477">
      <w:headerReference w:type="default" r:id="rId10"/>
      <w:footerReference w:type="default" r:id="rId11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AD2" w:rsidRDefault="00302AD2" w:rsidP="004F07FE">
      <w:pPr>
        <w:spacing w:after="0" w:line="240" w:lineRule="auto"/>
      </w:pPr>
      <w:r>
        <w:separator/>
      </w:r>
    </w:p>
  </w:endnote>
  <w:endnote w:type="continuationSeparator" w:id="0">
    <w:p w:rsidR="00302AD2" w:rsidRDefault="00302AD2" w:rsidP="004F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410" w:rsidRPr="00466DC7" w:rsidRDefault="00466DC7" w:rsidP="00466DC7">
    <w:pPr>
      <w:pStyle w:val="Pagenumbers"/>
    </w:pPr>
    <w:r>
      <w:t xml:space="preserve">Página </w:t>
    </w:r>
    <w:r w:rsidR="00A87455" w:rsidRPr="00A87455">
      <w:fldChar w:fldCharType="begin"/>
    </w:r>
    <w:r w:rsidR="00A87455" w:rsidRPr="00A87455">
      <w:instrText xml:space="preserve"> PAGE   \* MERGEFORMAT </w:instrText>
    </w:r>
    <w:r w:rsidR="00A87455" w:rsidRPr="00A87455">
      <w:fldChar w:fldCharType="separate"/>
    </w:r>
    <w:r w:rsidR="00171DB2">
      <w:rPr>
        <w:noProof/>
      </w:rPr>
      <w:t>2</w:t>
    </w:r>
    <w:r w:rsidR="00A87455" w:rsidRPr="00A874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AD2" w:rsidRDefault="00302AD2" w:rsidP="004F07FE">
      <w:pPr>
        <w:spacing w:after="0" w:line="240" w:lineRule="auto"/>
      </w:pPr>
      <w:r>
        <w:separator/>
      </w:r>
    </w:p>
  </w:footnote>
  <w:footnote w:type="continuationSeparator" w:id="0">
    <w:p w:rsidR="00302AD2" w:rsidRDefault="00302AD2" w:rsidP="004F0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0742"/>
    </w:sdtPr>
    <w:sdtEndPr/>
    <w:sdtContent>
      <w:p w:rsidR="004C612E" w:rsidRPr="0078473A" w:rsidRDefault="00171DB2" w:rsidP="004A36F9">
        <w:pPr>
          <w:pStyle w:val="Tipsforusingthistemplate"/>
          <w:jc w:val="both"/>
        </w:pPr>
        <w:r>
          <w:t xml:space="preserve">La inseguridad en nuestro país y en Arequipa ha incrementado los robos en este año 2018 lo cual nuestro producto tratará de evitar y disminuir dichos robos </w:t>
        </w:r>
        <w:r w:rsidR="00FF4477" w:rsidRPr="00FF4477">
          <w:t>.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D2EAE"/>
    <w:multiLevelType w:val="hybridMultilevel"/>
    <w:tmpl w:val="0DB65CDA"/>
    <w:lvl w:ilvl="0" w:tplc="CB2CF6D0">
      <w:start w:val="1"/>
      <w:numFmt w:val="decimal"/>
      <w:pStyle w:val="Questionnumber"/>
      <w:lvlText w:val="%1)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07B61"/>
    <w:multiLevelType w:val="hybridMultilevel"/>
    <w:tmpl w:val="2DA2ECD6"/>
    <w:lvl w:ilvl="0" w:tplc="BC34A6BE">
      <w:start w:val="1"/>
      <w:numFmt w:val="decimal"/>
      <w:pStyle w:val="Question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D42C3"/>
    <w:multiLevelType w:val="hybridMultilevel"/>
    <w:tmpl w:val="24ECC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81CBB"/>
    <w:multiLevelType w:val="hybridMultilevel"/>
    <w:tmpl w:val="BB76567A"/>
    <w:lvl w:ilvl="0" w:tplc="D8362488">
      <w:start w:val="1"/>
      <w:numFmt w:val="bullet"/>
      <w:pStyle w:val="Tips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16D1A"/>
    <w:multiLevelType w:val="multilevel"/>
    <w:tmpl w:val="9BF0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4801DE"/>
    <w:multiLevelType w:val="hybridMultilevel"/>
    <w:tmpl w:val="FA481F7C"/>
    <w:lvl w:ilvl="0" w:tplc="B34E2FF4">
      <w:start w:val="1"/>
      <w:numFmt w:val="lowerLetter"/>
      <w:pStyle w:val="Answ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7D23048B"/>
    <w:multiLevelType w:val="hybridMultilevel"/>
    <w:tmpl w:val="461ACC50"/>
    <w:lvl w:ilvl="0" w:tplc="F98E4E0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92"/>
    <w:rsid w:val="000E05EC"/>
    <w:rsid w:val="000E62F6"/>
    <w:rsid w:val="000E6942"/>
    <w:rsid w:val="000F4721"/>
    <w:rsid w:val="001068A0"/>
    <w:rsid w:val="00133A59"/>
    <w:rsid w:val="00147B28"/>
    <w:rsid w:val="00171DB2"/>
    <w:rsid w:val="001C122E"/>
    <w:rsid w:val="001C2E47"/>
    <w:rsid w:val="001F06E3"/>
    <w:rsid w:val="0020041F"/>
    <w:rsid w:val="00212C2F"/>
    <w:rsid w:val="0024033D"/>
    <w:rsid w:val="002A52D0"/>
    <w:rsid w:val="002F6B40"/>
    <w:rsid w:val="00302AD2"/>
    <w:rsid w:val="00302E28"/>
    <w:rsid w:val="003076AA"/>
    <w:rsid w:val="00335E18"/>
    <w:rsid w:val="0035541E"/>
    <w:rsid w:val="003620B8"/>
    <w:rsid w:val="00381AB4"/>
    <w:rsid w:val="003A176D"/>
    <w:rsid w:val="003C703B"/>
    <w:rsid w:val="003D64A2"/>
    <w:rsid w:val="004619EC"/>
    <w:rsid w:val="00466DC7"/>
    <w:rsid w:val="004955F9"/>
    <w:rsid w:val="004A36F9"/>
    <w:rsid w:val="004C612E"/>
    <w:rsid w:val="004F07FE"/>
    <w:rsid w:val="005006E2"/>
    <w:rsid w:val="00514857"/>
    <w:rsid w:val="00546E22"/>
    <w:rsid w:val="0054737F"/>
    <w:rsid w:val="00590098"/>
    <w:rsid w:val="00594BFF"/>
    <w:rsid w:val="005A17BE"/>
    <w:rsid w:val="005A19DD"/>
    <w:rsid w:val="005C01C9"/>
    <w:rsid w:val="005C4892"/>
    <w:rsid w:val="005C6C7D"/>
    <w:rsid w:val="005F27B4"/>
    <w:rsid w:val="0061743B"/>
    <w:rsid w:val="006602D5"/>
    <w:rsid w:val="006753E6"/>
    <w:rsid w:val="006E4C32"/>
    <w:rsid w:val="00710232"/>
    <w:rsid w:val="0073448A"/>
    <w:rsid w:val="007520F4"/>
    <w:rsid w:val="007740A0"/>
    <w:rsid w:val="0078473A"/>
    <w:rsid w:val="007879C9"/>
    <w:rsid w:val="007950CF"/>
    <w:rsid w:val="007A0686"/>
    <w:rsid w:val="007B087A"/>
    <w:rsid w:val="007D2A62"/>
    <w:rsid w:val="007E123A"/>
    <w:rsid w:val="00830B3D"/>
    <w:rsid w:val="00834949"/>
    <w:rsid w:val="00845D1B"/>
    <w:rsid w:val="0089004C"/>
    <w:rsid w:val="008A1390"/>
    <w:rsid w:val="008A1435"/>
    <w:rsid w:val="008A3C67"/>
    <w:rsid w:val="008C205F"/>
    <w:rsid w:val="008E47B2"/>
    <w:rsid w:val="008E530B"/>
    <w:rsid w:val="008F2B9B"/>
    <w:rsid w:val="00915F39"/>
    <w:rsid w:val="00942A1F"/>
    <w:rsid w:val="00951D4D"/>
    <w:rsid w:val="009B128D"/>
    <w:rsid w:val="009C6445"/>
    <w:rsid w:val="009D7F91"/>
    <w:rsid w:val="00A44BD6"/>
    <w:rsid w:val="00A66420"/>
    <w:rsid w:val="00A84ED0"/>
    <w:rsid w:val="00A87455"/>
    <w:rsid w:val="00AD00DC"/>
    <w:rsid w:val="00AD5E87"/>
    <w:rsid w:val="00AE0698"/>
    <w:rsid w:val="00AF3241"/>
    <w:rsid w:val="00B101A8"/>
    <w:rsid w:val="00B1432A"/>
    <w:rsid w:val="00B967F1"/>
    <w:rsid w:val="00BB74AB"/>
    <w:rsid w:val="00BC40F3"/>
    <w:rsid w:val="00BD5B0D"/>
    <w:rsid w:val="00BF1514"/>
    <w:rsid w:val="00C46326"/>
    <w:rsid w:val="00C5093C"/>
    <w:rsid w:val="00C8278A"/>
    <w:rsid w:val="00CE24D9"/>
    <w:rsid w:val="00CF0768"/>
    <w:rsid w:val="00D107FF"/>
    <w:rsid w:val="00D45322"/>
    <w:rsid w:val="00D50A9C"/>
    <w:rsid w:val="00D715B6"/>
    <w:rsid w:val="00DA0E12"/>
    <w:rsid w:val="00DB09A2"/>
    <w:rsid w:val="00E803C7"/>
    <w:rsid w:val="00EE0124"/>
    <w:rsid w:val="00EE32A9"/>
    <w:rsid w:val="00EE3590"/>
    <w:rsid w:val="00F259B6"/>
    <w:rsid w:val="00F40F97"/>
    <w:rsid w:val="00F914C2"/>
    <w:rsid w:val="00FA2430"/>
    <w:rsid w:val="00FA5715"/>
    <w:rsid w:val="00FC3122"/>
    <w:rsid w:val="00FF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38EE1"/>
  <w15:docId w15:val="{63BF3447-68CF-4749-90C5-9A9B52B2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BD6"/>
    <w:pPr>
      <w:spacing w:line="312" w:lineRule="auto"/>
      <w:ind w:left="720" w:hanging="720"/>
    </w:pPr>
    <w:rPr>
      <w:rFonts w:ascii="Century Gothic" w:eastAsia="Century Gothic" w:hAnsi="Century Gothic" w:cs="Times New Roman"/>
      <w:sz w:val="20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91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1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1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914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914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914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iedepgina">
    <w:name w:val="footer"/>
    <w:basedOn w:val="Normal"/>
    <w:link w:val="PiedepginaCar"/>
    <w:uiPriority w:val="99"/>
    <w:unhideWhenUsed/>
    <w:rsid w:val="00F9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14C2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Question">
    <w:name w:val="Question"/>
    <w:basedOn w:val="Normal"/>
    <w:rsid w:val="00F914C2"/>
    <w:pPr>
      <w:numPr>
        <w:numId w:val="1"/>
      </w:numPr>
      <w:tabs>
        <w:tab w:val="left" w:leader="underscore" w:pos="720"/>
      </w:tabs>
      <w:spacing w:before="240" w:after="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F914C2"/>
    <w:pPr>
      <w:numPr>
        <w:numId w:val="2"/>
      </w:numPr>
      <w:spacing w:after="0"/>
      <w:ind w:left="720" w:firstLine="0"/>
    </w:pPr>
  </w:style>
  <w:style w:type="character" w:styleId="Refdecomentario">
    <w:name w:val="annotation reference"/>
    <w:basedOn w:val="Fuentedeprrafopredeter"/>
    <w:uiPriority w:val="99"/>
    <w:semiHidden/>
    <w:unhideWhenUsed/>
    <w:rsid w:val="00F914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914C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914C2"/>
    <w:rPr>
      <w:rFonts w:ascii="Century Gothic" w:eastAsia="Century Gothic" w:hAnsi="Century Gothic" w:cs="Times New Roman"/>
      <w:sz w:val="20"/>
      <w:szCs w:val="20"/>
      <w:lang w:eastAsia="en-US"/>
    </w:rPr>
  </w:style>
  <w:style w:type="paragraph" w:styleId="Prrafodelista">
    <w:name w:val="List Paragraph"/>
    <w:basedOn w:val="Normal"/>
    <w:uiPriority w:val="34"/>
    <w:qFormat/>
    <w:rsid w:val="00F914C2"/>
    <w:pPr>
      <w:contextualSpacing/>
    </w:pPr>
  </w:style>
  <w:style w:type="paragraph" w:customStyle="1" w:styleId="Tabletext">
    <w:name w:val="Table text"/>
    <w:basedOn w:val="Normal"/>
    <w:qFormat/>
    <w:rsid w:val="00F914C2"/>
    <w:pPr>
      <w:framePr w:hSpace="187" w:wrap="around" w:vAnchor="page" w:hAnchor="margin" w:y="2579"/>
      <w:spacing w:before="240" w:after="0" w:line="36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4C2"/>
    <w:rPr>
      <w:rFonts w:ascii="Tahoma" w:eastAsia="Century Gothic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F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7FE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Testname">
    <w:name w:val="Test name"/>
    <w:basedOn w:val="Ttulo1"/>
    <w:qFormat/>
    <w:rsid w:val="00466DC7"/>
    <w:pPr>
      <w:spacing w:before="0" w:after="120" w:line="360" w:lineRule="auto"/>
      <w:ind w:left="0" w:firstLine="0"/>
    </w:pPr>
    <w:rPr>
      <w:color w:val="auto"/>
    </w:rPr>
  </w:style>
  <w:style w:type="paragraph" w:customStyle="1" w:styleId="Instructionstostudents">
    <w:name w:val="Instructions to students"/>
    <w:basedOn w:val="Normal"/>
    <w:qFormat/>
    <w:rsid w:val="007740A0"/>
    <w:pPr>
      <w:spacing w:before="120" w:after="0" w:line="240" w:lineRule="auto"/>
      <w:ind w:left="144" w:firstLine="0"/>
    </w:pPr>
    <w:rPr>
      <w:rFonts w:asciiTheme="minorHAnsi" w:eastAsiaTheme="minorEastAsia" w:hAnsiTheme="minorHAnsi" w:cstheme="minorHAnsi"/>
      <w:sz w:val="21"/>
    </w:rPr>
  </w:style>
  <w:style w:type="paragraph" w:customStyle="1" w:styleId="Classdetails">
    <w:name w:val="Class details"/>
    <w:basedOn w:val="Tabletext"/>
    <w:qFormat/>
    <w:rsid w:val="007740A0"/>
    <w:pPr>
      <w:framePr w:wrap="around"/>
      <w:spacing w:before="120" w:line="240" w:lineRule="auto"/>
    </w:pPr>
    <w:rPr>
      <w:rFonts w:asciiTheme="minorHAnsi" w:hAnsiTheme="minorHAnsi"/>
      <w:sz w:val="21"/>
    </w:rPr>
  </w:style>
  <w:style w:type="paragraph" w:customStyle="1" w:styleId="Instructionstitle">
    <w:name w:val="Instructions (title)"/>
    <w:basedOn w:val="Normal"/>
    <w:qFormat/>
    <w:rsid w:val="000E6942"/>
    <w:pPr>
      <w:spacing w:before="480" w:after="120" w:line="360" w:lineRule="auto"/>
      <w:ind w:left="0" w:firstLine="0"/>
    </w:pPr>
    <w:rPr>
      <w:rFonts w:asciiTheme="majorHAnsi" w:hAnsiTheme="majorHAnsi"/>
      <w:b/>
      <w:sz w:val="25"/>
    </w:rPr>
  </w:style>
  <w:style w:type="paragraph" w:customStyle="1" w:styleId="Assessmentnotestostudent">
    <w:name w:val="Assessment notes (to student)"/>
    <w:basedOn w:val="Encabezado"/>
    <w:qFormat/>
    <w:rsid w:val="00133A59"/>
    <w:pPr>
      <w:spacing w:before="120"/>
      <w:ind w:left="288" w:firstLine="0"/>
    </w:pPr>
    <w:rPr>
      <w:rFonts w:asciiTheme="minorHAnsi" w:hAnsiTheme="minorHAnsi"/>
      <w:sz w:val="24"/>
    </w:rPr>
  </w:style>
  <w:style w:type="paragraph" w:customStyle="1" w:styleId="Testsectiontitles">
    <w:name w:val="Test section titles"/>
    <w:basedOn w:val="Normal"/>
    <w:qFormat/>
    <w:rsid w:val="00CE24D9"/>
    <w:pPr>
      <w:keepNext/>
      <w:keepLines/>
      <w:spacing w:before="360" w:after="240" w:line="23" w:lineRule="atLeast"/>
      <w:ind w:left="0" w:firstLine="0"/>
      <w:contextualSpacing/>
    </w:pPr>
    <w:rPr>
      <w:rFonts w:asciiTheme="majorHAnsi" w:hAnsiTheme="majorHAnsi"/>
      <w:b/>
      <w:sz w:val="25"/>
    </w:rPr>
  </w:style>
  <w:style w:type="character" w:styleId="Textodelmarcadordeposicin">
    <w:name w:val="Placeholder Text"/>
    <w:basedOn w:val="Fuentedeprrafopredeter"/>
    <w:uiPriority w:val="99"/>
    <w:semiHidden/>
    <w:rsid w:val="00BC40F3"/>
    <w:rPr>
      <w:color w:val="808080"/>
    </w:rPr>
  </w:style>
  <w:style w:type="character" w:styleId="Nmerodelnea">
    <w:name w:val="line number"/>
    <w:basedOn w:val="Fuentedeprrafopredeter"/>
    <w:uiPriority w:val="99"/>
    <w:semiHidden/>
    <w:unhideWhenUsed/>
    <w:rsid w:val="000E6942"/>
  </w:style>
  <w:style w:type="paragraph" w:customStyle="1" w:styleId="Questions">
    <w:name w:val="Questions"/>
    <w:basedOn w:val="Classdetails"/>
    <w:qFormat/>
    <w:rsid w:val="00C8278A"/>
    <w:pPr>
      <w:framePr w:wrap="around" w:vAnchor="text" w:hAnchor="page" w:x="1585" w:y="1"/>
      <w:suppressOverlap/>
    </w:pPr>
    <w:rPr>
      <w:b/>
    </w:rPr>
  </w:style>
  <w:style w:type="paragraph" w:customStyle="1" w:styleId="spacing">
    <w:name w:val="spacing"/>
    <w:basedOn w:val="Normal"/>
    <w:qFormat/>
    <w:rsid w:val="007B087A"/>
    <w:rPr>
      <w:rFonts w:asciiTheme="minorHAnsi" w:hAnsiTheme="minorHAnsi"/>
      <w:sz w:val="4"/>
      <w:szCs w:val="4"/>
    </w:rPr>
  </w:style>
  <w:style w:type="paragraph" w:customStyle="1" w:styleId="Testsectiontitlepagebreak">
    <w:name w:val="Test section title (page break)"/>
    <w:basedOn w:val="Testsectiontitles"/>
    <w:rsid w:val="0035541E"/>
    <w:pPr>
      <w:pageBreakBefore/>
    </w:pPr>
  </w:style>
  <w:style w:type="paragraph" w:customStyle="1" w:styleId="Tipsbulletedlist">
    <w:name w:val="Tips (bulleted list)"/>
    <w:basedOn w:val="Prrafodelista"/>
    <w:rsid w:val="00466DC7"/>
    <w:pPr>
      <w:numPr>
        <w:numId w:val="5"/>
      </w:numPr>
      <w:spacing w:after="0" w:line="240" w:lineRule="auto"/>
      <w:ind w:left="792" w:hanging="720"/>
    </w:pPr>
    <w:rPr>
      <w:rFonts w:asciiTheme="minorHAnsi" w:hAnsiTheme="minorHAnsi"/>
      <w:sz w:val="21"/>
    </w:rPr>
  </w:style>
  <w:style w:type="paragraph" w:customStyle="1" w:styleId="Tipsforusingthistemplate">
    <w:name w:val="Tips for using this template"/>
    <w:basedOn w:val="Piedepgina"/>
    <w:qFormat/>
    <w:rsid w:val="00A84ED0"/>
    <w:pPr>
      <w:spacing w:before="60" w:after="40"/>
      <w:ind w:left="0" w:firstLine="0"/>
    </w:pPr>
    <w:rPr>
      <w:rFonts w:asciiTheme="minorHAnsi" w:hAnsiTheme="minorHAnsi"/>
      <w:sz w:val="21"/>
    </w:rPr>
  </w:style>
  <w:style w:type="paragraph" w:customStyle="1" w:styleId="Pagenumbers">
    <w:name w:val="Page numbers"/>
    <w:basedOn w:val="Piedepgina"/>
    <w:qFormat/>
    <w:rsid w:val="007E123A"/>
    <w:pPr>
      <w:spacing w:before="120" w:after="40"/>
      <w:jc w:val="right"/>
    </w:pPr>
    <w:rPr>
      <w:rFonts w:asciiTheme="minorHAnsi" w:hAnsiTheme="minorHAnsi"/>
      <w:sz w:val="21"/>
    </w:rPr>
  </w:style>
  <w:style w:type="paragraph" w:customStyle="1" w:styleId="Answers">
    <w:name w:val="Answers"/>
    <w:basedOn w:val="Classdetails"/>
    <w:qFormat/>
    <w:rsid w:val="005C01C9"/>
    <w:pPr>
      <w:framePr w:wrap="around" w:vAnchor="text" w:hAnchor="page" w:x="1585" w:y="1"/>
      <w:suppressOverlap/>
    </w:pPr>
  </w:style>
  <w:style w:type="paragraph" w:customStyle="1" w:styleId="Questionnumbers">
    <w:name w:val="Question numbers"/>
    <w:basedOn w:val="Normal"/>
    <w:qFormat/>
    <w:rsid w:val="005C01C9"/>
    <w:pPr>
      <w:framePr w:wrap="auto" w:vAnchor="text" w:hAnchor="page" w:x="1585" w:y="1"/>
      <w:numPr>
        <w:numId w:val="6"/>
      </w:numPr>
      <w:suppressOverlap/>
    </w:pPr>
    <w:rPr>
      <w:rFonts w:asciiTheme="minorHAnsi" w:hAnsiTheme="minorHAnsi"/>
      <w:sz w:val="24"/>
    </w:rPr>
  </w:style>
  <w:style w:type="paragraph" w:customStyle="1" w:styleId="Answerletteringa">
    <w:name w:val="Answer lettering (a"/>
    <w:aliases w:val="b,c)"/>
    <w:basedOn w:val="Classdetails"/>
    <w:qFormat/>
    <w:rsid w:val="005C01C9"/>
    <w:pPr>
      <w:framePr w:wrap="around" w:vAnchor="text" w:hAnchor="page" w:x="1585" w:y="1"/>
      <w:suppressOverlap/>
      <w:jc w:val="right"/>
    </w:pPr>
  </w:style>
  <w:style w:type="paragraph" w:customStyle="1" w:styleId="Questionnumber">
    <w:name w:val="Question number"/>
    <w:basedOn w:val="Classdetails"/>
    <w:qFormat/>
    <w:rsid w:val="005C01C9"/>
    <w:pPr>
      <w:framePr w:wrap="around" w:vAnchor="text" w:hAnchor="page" w:x="1585" w:y="1"/>
      <w:numPr>
        <w:numId w:val="7"/>
      </w:numPr>
      <w:suppressOverlap/>
    </w:pPr>
  </w:style>
  <w:style w:type="paragraph" w:customStyle="1" w:styleId="Questionnumbering">
    <w:name w:val="Question numbering"/>
    <w:basedOn w:val="Classdetails"/>
    <w:qFormat/>
    <w:rsid w:val="00CE24D9"/>
    <w:pPr>
      <w:framePr w:wrap="around" w:vAnchor="text" w:hAnchor="page" w:x="1585" w:y="1"/>
      <w:suppressOverlap/>
    </w:pPr>
  </w:style>
  <w:style w:type="paragraph" w:customStyle="1" w:styleId="Testsectiontitle">
    <w:name w:val="Test section title"/>
    <w:basedOn w:val="Normal"/>
    <w:qFormat/>
    <w:rsid w:val="003C703B"/>
    <w:pPr>
      <w:keepNext/>
      <w:keepLines/>
      <w:spacing w:before="360" w:after="0" w:line="240" w:lineRule="auto"/>
      <w:ind w:left="0" w:firstLine="0"/>
      <w:contextualSpacing/>
    </w:pPr>
    <w:rPr>
      <w:rFonts w:asciiTheme="majorHAnsi" w:hAnsiTheme="majorHAnsi"/>
      <w:b/>
      <w:sz w:val="25"/>
    </w:rPr>
  </w:style>
  <w:style w:type="character" w:customStyle="1" w:styleId="mw-headline">
    <w:name w:val="mw-headline"/>
    <w:basedOn w:val="Fuentedeprrafopredeter"/>
    <w:rsid w:val="007A0686"/>
  </w:style>
  <w:style w:type="character" w:customStyle="1" w:styleId="mw-editsection">
    <w:name w:val="mw-editsection"/>
    <w:basedOn w:val="Fuentedeprrafopredeter"/>
    <w:rsid w:val="007A0686"/>
  </w:style>
  <w:style w:type="character" w:customStyle="1" w:styleId="mw-editsection-bracket">
    <w:name w:val="mw-editsection-bracket"/>
    <w:basedOn w:val="Fuentedeprrafopredeter"/>
    <w:rsid w:val="007A0686"/>
  </w:style>
  <w:style w:type="character" w:styleId="Hipervnculo">
    <w:name w:val="Hyperlink"/>
    <w:basedOn w:val="Fuentedeprrafopredeter"/>
    <w:uiPriority w:val="99"/>
    <w:semiHidden/>
    <w:unhideWhenUsed/>
    <w:rsid w:val="007A0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y_\Downloads\tf102444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E5E8906EDC47489BE5C741782D9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2F879-B72C-447C-B530-3D051D6D6A19}"/>
      </w:docPartPr>
      <w:docPartBody>
        <w:p w:rsidR="00392B36" w:rsidRDefault="00D25FB0">
          <w:pPr>
            <w:pStyle w:val="D6E5E8906EDC47489BE5C741782D9920"/>
          </w:pPr>
          <w:r>
            <w:t xml:space="preserve">[Escriba las instrucciones de la prueba aquí. </w:t>
          </w:r>
          <w:r w:rsidRPr="00ED01D6">
            <w:t>Por ejempl</w:t>
          </w:r>
          <w:r>
            <w:t>o, pida a los alumnos que lean</w:t>
          </w:r>
          <w:r w:rsidRPr="00ED01D6">
            <w:t xml:space="preserve"> c</w:t>
          </w:r>
          <w:r>
            <w:t>ada pregunta atentamente y, a continuación, escriba con letra de imprenta la letra</w:t>
          </w:r>
          <w:r w:rsidRPr="00ED01D6">
            <w:t xml:space="preserve"> de la respuesta correcta junto a la pregunta.</w:t>
          </w:r>
          <w:r>
            <w:t>]</w:t>
          </w:r>
        </w:p>
      </w:docPartBody>
    </w:docPart>
    <w:docPart>
      <w:docPartPr>
        <w:name w:val="9E85EC2266494ED0901A4EB76B3BE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1629E-4431-4D9C-8A6A-996F56427E10}"/>
      </w:docPartPr>
      <w:docPartBody>
        <w:p w:rsidR="00392B36" w:rsidRDefault="00D25FB0">
          <w:pPr>
            <w:pStyle w:val="9E85EC2266494ED0901A4EB76B3BE77C"/>
          </w:pPr>
          <w:r>
            <w:t>[Escriba el título aquí]</w:t>
          </w:r>
        </w:p>
      </w:docPartBody>
    </w:docPart>
    <w:docPart>
      <w:docPartPr>
        <w:name w:val="BA4A7CB08E67469CAA484770D5DAC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784E2-361B-4693-9BBB-C5D242B39E76}"/>
      </w:docPartPr>
      <w:docPartBody>
        <w:p w:rsidR="00392B36" w:rsidRDefault="00D25FB0">
          <w:pPr>
            <w:pStyle w:val="BA4A7CB08E67469CAA484770D5DACAF4"/>
          </w:pPr>
          <w:r w:rsidRPr="00CE24D9">
            <w:t>[Escriba la pregunta aquí]</w:t>
          </w:r>
        </w:p>
      </w:docPartBody>
    </w:docPart>
    <w:docPart>
      <w:docPartPr>
        <w:name w:val="BD5EFC5CD7E6432580A1B31BE370F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83F9D-277E-48BE-9040-8CCA42935765}"/>
      </w:docPartPr>
      <w:docPartBody>
        <w:p w:rsidR="00392B36" w:rsidRDefault="00D25FB0">
          <w:pPr>
            <w:pStyle w:val="BD5EFC5CD7E6432580A1B31BE370F8A5"/>
          </w:pPr>
          <w:r w:rsidRPr="00466DC7">
            <w:t>[Escriba el título aquí]</w:t>
          </w:r>
        </w:p>
      </w:docPartBody>
    </w:docPart>
    <w:docPart>
      <w:docPartPr>
        <w:name w:val="053AEF0BF4574A16AAEF0B8FA4A8D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F540C-1B43-4466-8770-A3786B0A53B0}"/>
      </w:docPartPr>
      <w:docPartBody>
        <w:p w:rsidR="00392B36" w:rsidRDefault="00D25FB0">
          <w:pPr>
            <w:pStyle w:val="053AEF0BF4574A16AAEF0B8FA4A8D809"/>
          </w:pPr>
          <w:r w:rsidRPr="00CE24D9">
            <w:t>[Escriba la pregunta aquí]</w:t>
          </w:r>
        </w:p>
      </w:docPartBody>
    </w:docPart>
    <w:docPart>
      <w:docPartPr>
        <w:name w:val="C0026EE6F326446B92FD3BEB95AA3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8EFE2-18BF-4F7A-BAF6-C2E0D1DD24E1}"/>
      </w:docPartPr>
      <w:docPartBody>
        <w:p w:rsidR="00392B36" w:rsidRDefault="00D25FB0">
          <w:pPr>
            <w:pStyle w:val="C0026EE6F326446B92FD3BEB95AA3938"/>
          </w:pPr>
          <w:r>
            <w:t>[Escriba el título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B0"/>
    <w:rsid w:val="00392B36"/>
    <w:rsid w:val="00393FEE"/>
    <w:rsid w:val="00BD07B8"/>
    <w:rsid w:val="00D25FB0"/>
    <w:rsid w:val="00DC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ACCA50B3D84E3E8687C7F81299A3A5">
    <w:name w:val="0DACCA50B3D84E3E8687C7F81299A3A5"/>
  </w:style>
  <w:style w:type="paragraph" w:customStyle="1" w:styleId="EE16DA27205C461F8B0F4152A7E3B117">
    <w:name w:val="EE16DA27205C461F8B0F4152A7E3B117"/>
  </w:style>
  <w:style w:type="paragraph" w:customStyle="1" w:styleId="D657E773DFCF403F94158E7796C5EAE5">
    <w:name w:val="D657E773DFCF403F94158E7796C5EAE5"/>
  </w:style>
  <w:style w:type="paragraph" w:customStyle="1" w:styleId="6BF229BFCDAB44BCAAA55DC7B3FC762A">
    <w:name w:val="6BF229BFCDAB44BCAAA55DC7B3FC762A"/>
  </w:style>
  <w:style w:type="paragraph" w:customStyle="1" w:styleId="D6E5E8906EDC47489BE5C741782D9920">
    <w:name w:val="D6E5E8906EDC47489BE5C741782D9920"/>
  </w:style>
  <w:style w:type="paragraph" w:customStyle="1" w:styleId="9E85EC2266494ED0901A4EB76B3BE77C">
    <w:name w:val="9E85EC2266494ED0901A4EB76B3BE77C"/>
  </w:style>
  <w:style w:type="paragraph" w:customStyle="1" w:styleId="BA4A7CB08E67469CAA484770D5DACAF4">
    <w:name w:val="BA4A7CB08E67469CAA484770D5DACAF4"/>
  </w:style>
  <w:style w:type="paragraph" w:customStyle="1" w:styleId="3ACB7A1598224920B03C38597E4E9ACA">
    <w:name w:val="3ACB7A1598224920B03C38597E4E9ACA"/>
  </w:style>
  <w:style w:type="paragraph" w:customStyle="1" w:styleId="FE4FA05D1A63413DBF08F11558D7877F">
    <w:name w:val="FE4FA05D1A63413DBF08F11558D7877F"/>
  </w:style>
  <w:style w:type="paragraph" w:customStyle="1" w:styleId="083C6C30D08B4CA9A13F1B37F2B08DAE">
    <w:name w:val="083C6C30D08B4CA9A13F1B37F2B08DAE"/>
  </w:style>
  <w:style w:type="paragraph" w:customStyle="1" w:styleId="BD5EFC5CD7E6432580A1B31BE370F8A5">
    <w:name w:val="BD5EFC5CD7E6432580A1B31BE370F8A5"/>
  </w:style>
  <w:style w:type="paragraph" w:customStyle="1" w:styleId="053AEF0BF4574A16AAEF0B8FA4A8D809">
    <w:name w:val="053AEF0BF4574A16AAEF0B8FA4A8D809"/>
  </w:style>
  <w:style w:type="paragraph" w:customStyle="1" w:styleId="7B3CF00EF7A3416FBE09B85777771B32">
    <w:name w:val="7B3CF00EF7A3416FBE09B85777771B32"/>
  </w:style>
  <w:style w:type="paragraph" w:customStyle="1" w:styleId="F470FAA791B741838F2ADA115EF3213A">
    <w:name w:val="F470FAA791B741838F2ADA115EF3213A"/>
  </w:style>
  <w:style w:type="paragraph" w:customStyle="1" w:styleId="4C5C0F6F49014083BA9980A94A8D006F">
    <w:name w:val="4C5C0F6F49014083BA9980A94A8D006F"/>
  </w:style>
  <w:style w:type="paragraph" w:customStyle="1" w:styleId="4919C936B164463A9490F781F9BC7885">
    <w:name w:val="4919C936B164463A9490F781F9BC7885"/>
  </w:style>
  <w:style w:type="paragraph" w:customStyle="1" w:styleId="C0026EE6F326446B92FD3BEB95AA3938">
    <w:name w:val="C0026EE6F326446B92FD3BEB95AA3938"/>
  </w:style>
  <w:style w:type="paragraph" w:customStyle="1" w:styleId="A4810405104D4B9B939BA882E1EBC349">
    <w:name w:val="A4810405104D4B9B939BA882E1EBC349"/>
  </w:style>
  <w:style w:type="paragraph" w:customStyle="1" w:styleId="3E7D5ABCDE25476FACFBD98C5C253C93">
    <w:name w:val="3E7D5ABCDE25476FACFBD98C5C253C93"/>
  </w:style>
  <w:style w:type="paragraph" w:customStyle="1" w:styleId="376B248B469C4DF49DC0FFD1CEDAC7BC">
    <w:name w:val="376B248B469C4DF49DC0FFD1CEDAC7BC"/>
  </w:style>
  <w:style w:type="paragraph" w:customStyle="1" w:styleId="C394A21FB72F4963B3F630295AB1C697">
    <w:name w:val="C394A21FB72F4963B3F630295AB1C697"/>
  </w:style>
  <w:style w:type="paragraph" w:customStyle="1" w:styleId="0C708A16F9E9495DB49F617D4768515E">
    <w:name w:val="0C708A16F9E9495DB49F617D4768515E"/>
  </w:style>
  <w:style w:type="paragraph" w:customStyle="1" w:styleId="043E3983445F4536854EA2AD80DFD262">
    <w:name w:val="043E3983445F4536854EA2AD80DFD262"/>
  </w:style>
  <w:style w:type="paragraph" w:customStyle="1" w:styleId="CC5D485942A041B58ACED5AC836676E0">
    <w:name w:val="CC5D485942A041B58ACED5AC836676E0"/>
    <w:rsid w:val="00392B36"/>
  </w:style>
  <w:style w:type="paragraph" w:customStyle="1" w:styleId="89B255CB861B4165BB4F010BB234FCF3">
    <w:name w:val="89B255CB861B4165BB4F010BB234FCF3"/>
    <w:rsid w:val="00392B36"/>
  </w:style>
  <w:style w:type="paragraph" w:customStyle="1" w:styleId="E918EEB98A53466A894D63BDCE4754D6">
    <w:name w:val="E918EEB98A53466A894D63BDCE4754D6"/>
    <w:rsid w:val="00DC1E43"/>
    <w:rPr>
      <w:lang w:val="en-US" w:eastAsia="en-US"/>
    </w:rPr>
  </w:style>
  <w:style w:type="paragraph" w:customStyle="1" w:styleId="D5E206BA46D74C94A23E31EBEFA345DC">
    <w:name w:val="D5E206BA46D74C94A23E31EBEFA345DC"/>
    <w:rsid w:val="00DC1E43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2958f784-0ef9-4616-b22d-512a8cad1f0d">english</DirectSourceMarket>
    <ApprovalStatus xmlns="2958f784-0ef9-4616-b22d-512a8cad1f0d">In Progress</ApprovalStatus>
    <PrimaryImageGen xmlns="2958f784-0ef9-4616-b22d-512a8cad1f0d">true</PrimaryImageGen>
    <ThumbnailAssetId xmlns="2958f784-0ef9-4616-b22d-512a8cad1f0d" xsi:nil="true"/>
    <TPFriendlyName xmlns="2958f784-0ef9-4616-b22d-512a8cad1f0d">Multiple-choice test or survey kit (for creating 3, 4, or 5-answer questions)</TPFriendlyName>
    <NumericId xmlns="2958f784-0ef9-4616-b22d-512a8cad1f0d">-1</NumericId>
    <SourceTitle xmlns="2958f784-0ef9-4616-b22d-512a8cad1f0d">Multiple-choice test or survey kit (for creating 3, 4, or 5-answer questions)</SourceTitle>
    <APEditor xmlns="2958f784-0ef9-4616-b22d-512a8cad1f0d">
      <UserInfo>
        <DisplayName>REDMOND\v-luannv</DisplayName>
        <AccountId>108</AccountId>
        <AccountType/>
      </UserInfo>
    </APEditor>
    <UALocComments xmlns="2958f784-0ef9-4616-b22d-512a8cad1f0d" xsi:nil="true"/>
    <IntlLangReviewer xmlns="2958f784-0ef9-4616-b22d-512a8cad1f0d" xsi:nil="true"/>
    <HandoffToMSDN xmlns="2958f784-0ef9-4616-b22d-512a8cad1f0d" xsi:nil="true"/>
    <CrawlForDependencies xmlns="2958f784-0ef9-4616-b22d-512a8cad1f0d">false</CrawlForDependencies>
    <ParentAssetId xmlns="2958f784-0ef9-4616-b22d-512a8cad1f0d" xsi:nil="true"/>
    <PublishStatusLookup xmlns="2958f784-0ef9-4616-b22d-512a8cad1f0d">
      <Value>75536</Value>
      <Value>636996</Value>
    </PublishStatusLookup>
    <IntlLangReviewDate xmlns="2958f784-0ef9-4616-b22d-512a8cad1f0d" xsi:nil="true"/>
    <MachineTranslated xmlns="2958f784-0ef9-4616-b22d-512a8cad1f0d" xsi:nil="true"/>
    <IsSearchable xmlns="2958f784-0ef9-4616-b22d-512a8cad1f0d">false</IsSearchable>
    <OriginalSourceMarket xmlns="2958f784-0ef9-4616-b22d-512a8cad1f0d">english</OriginalSourceMarket>
    <Markets xmlns="2958f784-0ef9-4616-b22d-512a8cad1f0d"/>
    <TPInstallLocation xmlns="2958f784-0ef9-4616-b22d-512a8cad1f0d">{My Templates}</TPInstallLocation>
    <APDescription xmlns="2958f784-0ef9-4616-b22d-512a8cad1f0d" xsi:nil="true"/>
    <AverageRating xmlns="2958f784-0ef9-4616-b22d-512a8cad1f0d" xsi:nil="true"/>
    <TPCommandLine xmlns="2958f784-0ef9-4616-b22d-512a8cad1f0d">{WD} /f {FilePath}</TPCommandLine>
    <TPAppVersion xmlns="2958f784-0ef9-4616-b22d-512a8cad1f0d">12</TPAppVersion>
    <APAuthor xmlns="2958f784-0ef9-4616-b22d-512a8cad1f0d">
      <UserInfo>
        <DisplayName>REDMOND\cynvey</DisplayName>
        <AccountId>250</AccountId>
        <AccountType/>
      </UserInfo>
    </APAuthor>
    <PublishTargets xmlns="2958f784-0ef9-4616-b22d-512a8cad1f0d">OfficeOnline</PublishTargets>
    <EditorialStatus xmlns="2958f784-0ef9-4616-b22d-512a8cad1f0d" xsi:nil="true"/>
    <TPLaunchHelpLinkType xmlns="2958f784-0ef9-4616-b22d-512a8cad1f0d">Template</TPLaunchHelpLinkType>
    <LastModifiedDateTime xmlns="2958f784-0ef9-4616-b22d-512a8cad1f0d" xsi:nil="true"/>
    <AssetStart xmlns="2958f784-0ef9-4616-b22d-512a8cad1f0d">2009-06-17T22:23:40+00:00</AssetStart>
    <LastHandOff xmlns="2958f784-0ef9-4616-b22d-512a8cad1f0d" xsi:nil="true"/>
    <Provider xmlns="2958f784-0ef9-4616-b22d-512a8cad1f0d">EY006220130</Provider>
    <UACurrentWords xmlns="2958f784-0ef9-4616-b22d-512a8cad1f0d">0</UACurrentWords>
    <UALocRecommendation xmlns="2958f784-0ef9-4616-b22d-512a8cad1f0d">Localize</UALocRecommendation>
    <ArtSampleDocs xmlns="2958f784-0ef9-4616-b22d-512a8cad1f0d" xsi:nil="true"/>
    <IsDeleted xmlns="2958f784-0ef9-4616-b22d-512a8cad1f0d">false</IsDeleted>
    <UANotes xmlns="2958f784-0ef9-4616-b22d-512a8cad1f0d">SEO Pilot 2008, seasonal. O14_golden</UANotes>
    <ShowIn xmlns="2958f784-0ef9-4616-b22d-512a8cad1f0d" xsi:nil="true"/>
    <CSXHash xmlns="2958f784-0ef9-4616-b22d-512a8cad1f0d" xsi:nil="true"/>
    <VoteCount xmlns="2958f784-0ef9-4616-b22d-512a8cad1f0d" xsi:nil="true"/>
    <TemplateStatus xmlns="2958f784-0ef9-4616-b22d-512a8cad1f0d" xsi:nil="true"/>
    <AssetExpire xmlns="2958f784-0ef9-4616-b22d-512a8cad1f0d">2100-01-01T00:00:00+00:00</AssetExpire>
    <SubmitterId xmlns="2958f784-0ef9-4616-b22d-512a8cad1f0d" xsi:nil="true"/>
    <AssetType xmlns="2958f784-0ef9-4616-b22d-512a8cad1f0d">TP</AssetType>
    <CSXUpdate xmlns="2958f784-0ef9-4616-b22d-512a8cad1f0d">false</CSXUpdate>
    <ApprovalLog xmlns="2958f784-0ef9-4616-b22d-512a8cad1f0d" xsi:nil="true"/>
    <BugNumber xmlns="2958f784-0ef9-4616-b22d-512a8cad1f0d" xsi:nil="true"/>
    <Milestone xmlns="2958f784-0ef9-4616-b22d-512a8cad1f0d" xsi:nil="true"/>
    <OriginAsset xmlns="2958f784-0ef9-4616-b22d-512a8cad1f0d" xsi:nil="true"/>
    <AssetId xmlns="2958f784-0ef9-4616-b22d-512a8cad1f0d">TP010244480</AssetId>
    <TPLaunchHelpLink xmlns="2958f784-0ef9-4616-b22d-512a8cad1f0d" xsi:nil="true"/>
    <TPApplication xmlns="2958f784-0ef9-4616-b22d-512a8cad1f0d">Word</TPApplication>
    <IntlLocPriority xmlns="2958f784-0ef9-4616-b22d-512a8cad1f0d" xsi:nil="true"/>
    <TrustLevel xmlns="2958f784-0ef9-4616-b22d-512a8cad1f0d">1 Microsoft Managed Content</TrustLevel>
    <CSXSubmissionMarket xmlns="2958f784-0ef9-4616-b22d-512a8cad1f0d" xsi:nil="true"/>
    <ClipArtFilename xmlns="2958f784-0ef9-4616-b22d-512a8cad1f0d" xsi:nil="true"/>
    <TPClientViewer xmlns="2958f784-0ef9-4616-b22d-512a8cad1f0d">Microsoft Office Word</TPClientViewer>
    <BusinessGroup xmlns="2958f784-0ef9-4616-b22d-512a8cad1f0d" xsi:nil="true"/>
    <TPExecutable xmlns="2958f784-0ef9-4616-b22d-512a8cad1f0d" xsi:nil="true"/>
    <TPComponent xmlns="2958f784-0ef9-4616-b22d-512a8cad1f0d">WORDFiles</TPComponent>
    <UAProjectedTotalWords xmlns="2958f784-0ef9-4616-b22d-512a8cad1f0d" xsi:nil="true"/>
    <OpenTemplate xmlns="2958f784-0ef9-4616-b22d-512a8cad1f0d">true</OpenTemplate>
    <IntlLangReview xmlns="2958f784-0ef9-4616-b22d-512a8cad1f0d" xsi:nil="true"/>
    <OutputCachingOn xmlns="2958f784-0ef9-4616-b22d-512a8cad1f0d">false</OutputCachingOn>
    <AcquiredFrom xmlns="2958f784-0ef9-4616-b22d-512a8cad1f0d" xsi:nil="true"/>
    <ContentItem xmlns="2958f784-0ef9-4616-b22d-512a8cad1f0d" xsi:nil="true"/>
    <TimesCloned xmlns="2958f784-0ef9-4616-b22d-512a8cad1f0d" xsi:nil="true"/>
    <CSXSubmissionDate xmlns="2958f784-0ef9-4616-b22d-512a8cad1f0d" xsi:nil="true"/>
    <PlannedPubDate xmlns="2958f784-0ef9-4616-b22d-512a8cad1f0d" xsi:nil="true"/>
    <MarketSpecific xmlns="2958f784-0ef9-4616-b22d-512a8cad1f0d" xsi:nil="true"/>
    <TPNamespace xmlns="2958f784-0ef9-4616-b22d-512a8cad1f0d">WINWORD</TPNamespace>
    <DSATActionTaken xmlns="2958f784-0ef9-4616-b22d-512a8cad1f0d" xsi:nil="true"/>
    <Description0 xmlns="fb5acd76-e9f3-4601-9d69-91f53ab96ae6" xsi:nil="true"/>
    <Component xmlns="fb5acd76-e9f3-4601-9d69-91f53ab96ae6" xsi:nil="true"/>
    <LastPublishResultLookup xmlns="2958f784-0ef9-4616-b22d-512a8cad1f0d" xsi:nil="true"/>
    <Downloads xmlns="2958f784-0ef9-4616-b22d-512a8cad1f0d">0</Downloads>
    <OOCacheId xmlns="2958f784-0ef9-4616-b22d-512a8cad1f0d" xsi:nil="true"/>
    <Providers xmlns="2958f784-0ef9-4616-b22d-512a8cad1f0d" xsi:nil="true"/>
    <LegacyData xmlns="2958f784-0ef9-4616-b22d-512a8cad1f0d" xsi:nil="true"/>
    <TemplateTemplateType xmlns="2958f784-0ef9-4616-b22d-512a8cad1f0d">Word 2007 Default</TemplateTemplateType>
    <EditorialTags xmlns="2958f784-0ef9-4616-b22d-512a8cad1f0d" xsi:nil="true"/>
    <PolicheckWords xmlns="2958f784-0ef9-4616-b22d-512a8cad1f0d" xsi:nil="true"/>
    <FriendlyTitle xmlns="2958f784-0ef9-4616-b22d-512a8cad1f0d" xsi:nil="true"/>
    <Manager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ProcessedForMarket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BlockPublish xmlns="2958f784-0ef9-4616-b22d-512a8cad1f0d" xsi:nil="true"/>
    <LocLastLocAttemptVersionTypeLookup xmlns="2958f784-0ef9-4616-b22d-512a8cad1f0d" xsi:nil="true"/>
    <LocManualTestRequired xmlns="2958f784-0ef9-4616-b22d-512a8cad1f0d" xsi:nil="true"/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LocOverallHandbackStatusLookup xmlns="2958f784-0ef9-4616-b22d-512a8cad1f0d" xsi:nil="true"/>
    <LocProcessedForHandoffs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115286</LocLastLocAttemptVersionLookup>
    <OriginalRelease xmlns="2958f784-0ef9-4616-b22d-512a8cad1f0d">14</OriginalRelease>
    <LocMarketGroupTiers2 xmlns="2958f784-0ef9-4616-b22d-512a8cad1f0d" xsi:nil="true"/>
  </documentManagement>
</p:properties>
</file>

<file path=customXml/itemProps1.xml><?xml version="1.0" encoding="utf-8"?>
<ds:datastoreItem xmlns:ds="http://schemas.openxmlformats.org/officeDocument/2006/customXml" ds:itemID="{43FEA707-EF5C-4C3B-B9B6-F3782C7B3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19C372-46FE-423F-A790-C3FD241A6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66FE2-ABA7-4FF1-8A76-8B6031E45B24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tf10244480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Multiple-choice test or survey kit (for creating 3, 4, or 5-answer questions)</vt:lpstr>
      <vt:lpstr/>
    </vt:vector>
  </TitlesOfParts>
  <Company>Microsoft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kit (for creating 3, 4, or 5-answer questions)</dc:title>
  <dc:creator>Nataly Sosa Torres</dc:creator>
  <cp:lastModifiedBy>Usuario de Windows</cp:lastModifiedBy>
  <cp:revision>2</cp:revision>
  <dcterms:created xsi:type="dcterms:W3CDTF">2018-04-09T16:13:00Z</dcterms:created>
  <dcterms:modified xsi:type="dcterms:W3CDTF">2018-04-09T16:13:00Z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0</vt:i4>
  </property>
  <property fmtid="{D5CDD505-2E9C-101B-9397-08002B2CF9AE}" pid="6" name="Applications">
    <vt:lpwstr>83;#Word 12;#67;#Template 12;#436;#Word 14</vt:lpwstr>
  </property>
  <property fmtid="{D5CDD505-2E9C-101B-9397-08002B2CF9AE}" pid="7" name="PolicheckCounter">
    <vt:i4>0</vt:i4>
  </property>
  <property fmtid="{D5CDD505-2E9C-101B-9397-08002B2CF9AE}" pid="8" name="APTrustLevel">
    <vt:r8>1</vt:r8>
  </property>
  <property fmtid="{D5CDD505-2E9C-101B-9397-08002B2CF9AE}" pid="9" name="Order">
    <vt:r8>6566300</vt:r8>
  </property>
</Properties>
</file>